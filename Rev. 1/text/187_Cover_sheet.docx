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28141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54F554D5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62C44E63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20001218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591F6241B0B143298401E4E1E438BCE0"/>
        </w:placeholder>
      </w:sdtPr>
      <w:sdtEndPr>
        <w:rPr>
          <w:sz w:val="48"/>
          <w:szCs w:val="48"/>
        </w:rPr>
      </w:sdtEndPr>
      <w:sdtContent>
        <w:p w14:paraId="3DC2EC4C" w14:textId="7097B841" w:rsidR="00D20149" w:rsidRPr="00950B62" w:rsidRDefault="00C548EC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C128</w:t>
          </w:r>
          <w:r w:rsidR="003C66A3">
            <w:rPr>
              <w:b/>
              <w:bCs/>
              <w:sz w:val="36"/>
              <w:szCs w:val="36"/>
              <w:lang w:val="en-US"/>
            </w:rPr>
            <w:t xml:space="preserve"> A/V-Adaptor</w:t>
          </w:r>
        </w:p>
      </w:sdtContent>
    </w:sdt>
    <w:p w14:paraId="79F007AE" w14:textId="541E2942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3C66A3">
        <w:rPr>
          <w:sz w:val="36"/>
          <w:szCs w:val="36"/>
          <w:lang w:val="en-US"/>
        </w:rPr>
        <w:t>1</w:t>
      </w:r>
      <w:r w:rsidR="00C548EC">
        <w:rPr>
          <w:sz w:val="36"/>
          <w:szCs w:val="36"/>
          <w:lang w:val="en-US"/>
        </w:rPr>
        <w:t>87</w:t>
      </w:r>
    </w:p>
    <w:p w14:paraId="0863A9E2" w14:textId="357C0F4D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4E0597">
        <w:rPr>
          <w:sz w:val="36"/>
          <w:szCs w:val="36"/>
          <w:lang w:val="en-US"/>
        </w:rPr>
        <w:t>1</w:t>
      </w:r>
    </w:p>
    <w:p w14:paraId="7278E664" w14:textId="159F5AE4" w:rsidR="009A38BA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C548EC">
        <w:rPr>
          <w:sz w:val="36"/>
          <w:szCs w:val="36"/>
          <w:lang w:val="en-US"/>
        </w:rPr>
        <w:t>2</w:t>
      </w:r>
      <w:r w:rsidR="004E0597">
        <w:rPr>
          <w:sz w:val="36"/>
          <w:szCs w:val="36"/>
          <w:lang w:val="en-US"/>
        </w:rPr>
        <w:t>8</w:t>
      </w:r>
      <w:r w:rsidR="00C548EC">
        <w:rPr>
          <w:sz w:val="36"/>
          <w:szCs w:val="36"/>
          <w:lang w:val="en-US"/>
        </w:rPr>
        <w:t>.</w:t>
      </w:r>
      <w:r w:rsidR="004E0597">
        <w:rPr>
          <w:sz w:val="36"/>
          <w:szCs w:val="36"/>
          <w:lang w:val="en-US"/>
        </w:rPr>
        <w:t>08</w:t>
      </w:r>
      <w:r w:rsidR="00C548EC">
        <w:rPr>
          <w:sz w:val="36"/>
          <w:szCs w:val="36"/>
          <w:lang w:val="en-US"/>
        </w:rPr>
        <w:t>.202</w:t>
      </w:r>
      <w:r w:rsidR="004E0597">
        <w:rPr>
          <w:sz w:val="36"/>
          <w:szCs w:val="36"/>
          <w:lang w:val="en-US"/>
        </w:rPr>
        <w:t>2</w:t>
      </w:r>
    </w:p>
    <w:p w14:paraId="232B7960" w14:textId="77777777" w:rsidR="00C6022C" w:rsidRDefault="00C6022C" w:rsidP="00D20149">
      <w:pPr>
        <w:jc w:val="center"/>
        <w:rPr>
          <w:sz w:val="36"/>
          <w:szCs w:val="36"/>
          <w:lang w:val="en-US"/>
        </w:rPr>
      </w:pPr>
    </w:p>
    <w:p w14:paraId="55DC12D8" w14:textId="77777777" w:rsidR="00C6022C" w:rsidRPr="00950B62" w:rsidRDefault="00C6022C" w:rsidP="00D20149">
      <w:pPr>
        <w:jc w:val="center"/>
        <w:rPr>
          <w:sz w:val="36"/>
          <w:szCs w:val="36"/>
          <w:lang w:val="en-US"/>
        </w:rPr>
      </w:pPr>
    </w:p>
    <w:p w14:paraId="76CBC06E" w14:textId="0DBAF03E" w:rsidR="009A38BA" w:rsidRPr="00950B62" w:rsidRDefault="00C548EC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79F3FFB" wp14:editId="69C45243">
            <wp:extent cx="5041392" cy="3779520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459C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A3"/>
    <w:rsid w:val="00336E12"/>
    <w:rsid w:val="00394953"/>
    <w:rsid w:val="003C66A3"/>
    <w:rsid w:val="004E0597"/>
    <w:rsid w:val="0070552A"/>
    <w:rsid w:val="007D5C22"/>
    <w:rsid w:val="00923FE4"/>
    <w:rsid w:val="00950B62"/>
    <w:rsid w:val="009A38BA"/>
    <w:rsid w:val="00B510DA"/>
    <w:rsid w:val="00C548EC"/>
    <w:rsid w:val="00C6022C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0684"/>
  <w15:chartTrackingRefBased/>
  <w15:docId w15:val="{15A23C3A-4569-4FFD-B61E-D5B4C254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1F6241B0B143298401E4E1E438BC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C1BD8E-94EC-4180-81D4-30272C173DBA}"/>
      </w:docPartPr>
      <w:docPartBody>
        <w:p w:rsidR="009F0719" w:rsidRDefault="009F0719">
          <w:pPr>
            <w:pStyle w:val="591F6241B0B143298401E4E1E438BCE0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19"/>
    <w:rsid w:val="009F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91F6241B0B143298401E4E1E438BCE0">
    <w:name w:val="591F6241B0B143298401E4E1E438BC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22640-5B81-46AF-A21F-CC94C5E6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5</cp:revision>
  <dcterms:created xsi:type="dcterms:W3CDTF">2019-08-08T12:59:00Z</dcterms:created>
  <dcterms:modified xsi:type="dcterms:W3CDTF">2022-08-28T13:55:00Z</dcterms:modified>
</cp:coreProperties>
</file>